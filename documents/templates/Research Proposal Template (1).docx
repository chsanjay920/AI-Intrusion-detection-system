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60"/>
        <w:gridCol w:w="3780"/>
        <w:gridCol w:w="2070"/>
        <w:gridCol w:w="3060"/>
      </w:tblGrid>
      <w:tr w:rsidR="0038611D" w14:paraId="5193BFA7" w14:textId="77777777">
        <w:trPr>
          <w:cantSplit/>
          <w:trHeight w:val="26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E146CD" w14:textId="6670825B" w:rsidR="0038611D" w:rsidRPr="00907845" w:rsidRDefault="0038611D" w:rsidP="009E4C2B">
            <w:pPr>
              <w:rPr>
                <w:b/>
                <w:szCs w:val="22"/>
              </w:rPr>
            </w:pPr>
            <w:r w:rsidRPr="00907845">
              <w:rPr>
                <w:b/>
                <w:szCs w:val="22"/>
              </w:rPr>
              <w:t xml:space="preserve">Project </w:t>
            </w:r>
            <w:r w:rsidR="00227DCE">
              <w:rPr>
                <w:b/>
                <w:szCs w:val="22"/>
              </w:rPr>
              <w:t>Title</w:t>
            </w:r>
            <w:r w:rsidRPr="00907845">
              <w:rPr>
                <w:b/>
                <w:szCs w:val="22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6612F7" w14:textId="500DFE8F" w:rsidR="0038611D" w:rsidRDefault="0038611D" w:rsidP="08E983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8F28E88" w14:textId="77777777" w:rsidR="0038611D" w:rsidRPr="00907845" w:rsidRDefault="0038611D" w:rsidP="001778CC">
            <w:pPr>
              <w:ind w:right="72"/>
              <w:rPr>
                <w:b/>
                <w:sz w:val="16"/>
                <w:szCs w:val="16"/>
              </w:rPr>
            </w:pPr>
            <w:r w:rsidRPr="00907845">
              <w:rPr>
                <w:b/>
                <w:sz w:val="16"/>
                <w:szCs w:val="16"/>
              </w:rPr>
              <w:t>Project ID: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52DA76" w14:textId="77777777" w:rsidR="0038611D" w:rsidRPr="001E679D" w:rsidRDefault="0038611D" w:rsidP="009E4C2B">
            <w:pPr>
              <w:rPr>
                <w:b/>
                <w:sz w:val="16"/>
              </w:rPr>
            </w:pPr>
          </w:p>
        </w:tc>
      </w:tr>
      <w:tr w:rsidR="00BB2BCA" w14:paraId="669FFA65" w14:textId="77777777" w:rsidTr="08E983FC">
        <w:trPr>
          <w:cantSplit/>
          <w:trHeight w:val="30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3AE4" w14:textId="77777777" w:rsidR="00BB2BCA" w:rsidRDefault="00CC0ACE" w:rsidP="0060051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Team Members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12C6" w14:textId="0545D3D3" w:rsidR="00BB2BCA" w:rsidRPr="00430F96" w:rsidRDefault="00BB2BCA" w:rsidP="009E4C2B">
            <w:pPr>
              <w:rPr>
                <w:sz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F685" w14:textId="77777777" w:rsidR="00BB2BCA" w:rsidRPr="001778CC" w:rsidRDefault="001778CC" w:rsidP="001778CC">
            <w:pPr>
              <w:pStyle w:val="Heading1"/>
              <w:rPr>
                <w:sz w:val="16"/>
              </w:rPr>
            </w:pPr>
            <w:r w:rsidRPr="001778CC">
              <w:rPr>
                <w:sz w:val="16"/>
              </w:rPr>
              <w:t>Date of Request: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15D3" w14:textId="62DBF54E" w:rsidR="00BB2BCA" w:rsidRDefault="00BB2BCA" w:rsidP="009E4C2B">
            <w:pPr>
              <w:rPr>
                <w:sz w:val="16"/>
              </w:rPr>
            </w:pPr>
          </w:p>
        </w:tc>
      </w:tr>
      <w:tr w:rsidR="001778CC" w14:paraId="6629A07A" w14:textId="77777777" w:rsidTr="08E983FC">
        <w:trPr>
          <w:trHeight w:val="26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55DE1E" w14:textId="77777777" w:rsidR="001778CC" w:rsidRDefault="001778CC" w:rsidP="009E4C2B">
            <w:pPr>
              <w:rPr>
                <w:b/>
                <w:sz w:val="16"/>
              </w:rPr>
            </w:pP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6EE2D" w14:textId="77777777" w:rsidR="001778CC" w:rsidRDefault="001778CC" w:rsidP="009E4C2B">
            <w:pPr>
              <w:rPr>
                <w:sz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26E9" w14:textId="77777777" w:rsidR="001778CC" w:rsidRPr="001778CC" w:rsidRDefault="001778CC" w:rsidP="001778CC">
            <w:pPr>
              <w:rPr>
                <w:b/>
                <w:sz w:val="16"/>
              </w:rPr>
            </w:pPr>
            <w:r w:rsidRPr="001778CC">
              <w:rPr>
                <w:b/>
                <w:sz w:val="16"/>
              </w:rPr>
              <w:t>Executive Sponsor(s):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AE6E" w14:textId="77777777" w:rsidR="001778CC" w:rsidRDefault="00444352" w:rsidP="009E4C2B">
            <w:pPr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</w:tr>
      <w:tr w:rsidR="00C02F68" w14:paraId="15130FF8" w14:textId="77777777" w:rsidTr="08E983FC">
        <w:trPr>
          <w:trHeight w:val="2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E6573" w14:textId="77777777" w:rsidR="00C02F68" w:rsidRDefault="00C02F68" w:rsidP="009E4C2B">
            <w:pPr>
              <w:rPr>
                <w:b/>
                <w:sz w:val="16"/>
              </w:rPr>
            </w:pP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D3A7" w14:textId="77777777" w:rsidR="00C02F68" w:rsidRDefault="00C02F68" w:rsidP="009E4C2B">
            <w:pPr>
              <w:rPr>
                <w:sz w:val="16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9692" w14:textId="2BD3F9AE" w:rsidR="00C02F68" w:rsidRPr="00AB2D4D" w:rsidRDefault="00E65097" w:rsidP="001778CC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Project 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1DE7" w14:textId="2836DF63" w:rsidR="00C02F68" w:rsidRDefault="1D69B653" w:rsidP="08E983FC">
            <w:pPr>
              <w:rPr>
                <w:sz w:val="16"/>
                <w:szCs w:val="16"/>
              </w:rPr>
            </w:pPr>
            <w:r w:rsidRPr="08E983FC">
              <w:rPr>
                <w:sz w:val="16"/>
                <w:szCs w:val="16"/>
              </w:rPr>
              <w:t>N/A</w:t>
            </w:r>
          </w:p>
        </w:tc>
      </w:tr>
      <w:tr w:rsidR="0038611D" w14:paraId="10B6DD5B" w14:textId="77777777" w:rsidTr="08E983FC">
        <w:trPr>
          <w:trHeight w:val="2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86A0C" w14:textId="77777777" w:rsidR="0038611D" w:rsidRDefault="00CC0ACE" w:rsidP="009E4C2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Faculty</w:t>
            </w:r>
            <w:r w:rsidR="0038611D">
              <w:rPr>
                <w:b/>
                <w:sz w:val="16"/>
              </w:rPr>
              <w:t xml:space="preserve"> Sponsor: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16BE" w14:textId="77777777" w:rsidR="0038611D" w:rsidRDefault="0038611D" w:rsidP="009E4C2B">
            <w:pPr>
              <w:rPr>
                <w:sz w:val="16"/>
              </w:rPr>
            </w:pPr>
          </w:p>
        </w:tc>
        <w:tc>
          <w:tcPr>
            <w:tcW w:w="2070" w:type="dxa"/>
            <w:vMerge/>
            <w:vAlign w:val="center"/>
          </w:tcPr>
          <w:p w14:paraId="4A1A3C55" w14:textId="77777777" w:rsidR="0038611D" w:rsidRDefault="0038611D" w:rsidP="009E4C2B">
            <w:pPr>
              <w:rPr>
                <w:b/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6364" w14:textId="4A212C28" w:rsidR="0038611D" w:rsidRPr="00FC6FA7" w:rsidRDefault="00E65097" w:rsidP="009E4C2B">
            <w:pPr>
              <w:rPr>
                <w:b/>
                <w:bCs/>
                <w:sz w:val="16"/>
              </w:rPr>
            </w:pPr>
            <w:r w:rsidRPr="00FC6FA7">
              <w:rPr>
                <w:b/>
                <w:bCs/>
                <w:sz w:val="16"/>
              </w:rPr>
              <w:t>Research</w:t>
            </w:r>
            <w:r w:rsidR="00FC6FA7">
              <w:rPr>
                <w:b/>
                <w:bCs/>
                <w:sz w:val="16"/>
              </w:rPr>
              <w:t xml:space="preserve"> Track</w:t>
            </w:r>
            <w:r w:rsidRPr="00FC6FA7">
              <w:rPr>
                <w:b/>
                <w:bCs/>
                <w:sz w:val="16"/>
              </w:rPr>
              <w:t xml:space="preserve"> </w:t>
            </w:r>
          </w:p>
        </w:tc>
      </w:tr>
    </w:tbl>
    <w:p w14:paraId="5256A06F" w14:textId="77777777" w:rsidR="007B0975" w:rsidRPr="002A1AF6" w:rsidRDefault="007B0975">
      <w:pPr>
        <w:rPr>
          <w:b/>
          <w:sz w:val="16"/>
        </w:rPr>
      </w:pPr>
      <w:r w:rsidRPr="002A1AF6">
        <w:rPr>
          <w:b/>
          <w:sz w:val="16"/>
        </w:rPr>
        <w:tab/>
      </w:r>
    </w:p>
    <w:p w14:paraId="0CE90EB5" w14:textId="77777777" w:rsidR="00E65097" w:rsidRDefault="00E65097" w:rsidP="00903748">
      <w:pPr>
        <w:pStyle w:val="BodyText"/>
        <w:rPr>
          <w:b/>
          <w:i w:val="0"/>
          <w:sz w:val="20"/>
          <w:szCs w:val="20"/>
        </w:rPr>
      </w:pPr>
    </w:p>
    <w:p w14:paraId="74004956" w14:textId="2296C9EE" w:rsidR="00E65097" w:rsidRPr="00C04286" w:rsidRDefault="00E65097" w:rsidP="00E6509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Introduction </w:t>
      </w:r>
    </w:p>
    <w:p w14:paraId="4A0A4C45" w14:textId="0BE6311E" w:rsidR="00E65097" w:rsidRDefault="00E65097" w:rsidP="00E65097">
      <w:pPr>
        <w:pStyle w:val="BodyText"/>
      </w:pPr>
      <w:r>
        <w:t>Provide a brief overview of your project</w:t>
      </w:r>
      <w:r w:rsidR="004A1983">
        <w:t xml:space="preserve"> and</w:t>
      </w:r>
      <w:r>
        <w:t xml:space="preserve"> explain why your area of research is important</w:t>
      </w:r>
      <w:r w:rsidR="004A1983">
        <w:t>.</w:t>
      </w:r>
      <w:r>
        <w:t xml:space="preserve"> (150 words Max)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E65097" w14:paraId="56C2115D" w14:textId="77777777" w:rsidTr="00151558">
        <w:trPr>
          <w:trHeight w:val="800"/>
        </w:trPr>
        <w:tc>
          <w:tcPr>
            <w:tcW w:w="11016" w:type="dxa"/>
          </w:tcPr>
          <w:p w14:paraId="081CDFCB" w14:textId="77777777" w:rsidR="00E65097" w:rsidRPr="00C714E4" w:rsidRDefault="00E65097" w:rsidP="00151558">
            <w:pPr>
              <w:rPr>
                <w:sz w:val="18"/>
              </w:rPr>
            </w:pPr>
          </w:p>
        </w:tc>
      </w:tr>
    </w:tbl>
    <w:p w14:paraId="6E20F37A" w14:textId="77777777" w:rsidR="00E65097" w:rsidRPr="00F30682" w:rsidRDefault="00E65097" w:rsidP="00E65097">
      <w:pPr>
        <w:rPr>
          <w:b/>
          <w:sz w:val="14"/>
          <w:szCs w:val="14"/>
        </w:rPr>
      </w:pPr>
    </w:p>
    <w:p w14:paraId="01296F3C" w14:textId="77777777" w:rsidR="00E65097" w:rsidRDefault="00E65097" w:rsidP="00E65097">
      <w:pPr>
        <w:rPr>
          <w:b/>
          <w:sz w:val="18"/>
          <w:szCs w:val="18"/>
        </w:rPr>
      </w:pPr>
    </w:p>
    <w:p w14:paraId="66A38E15" w14:textId="77777777" w:rsidR="00E65097" w:rsidRDefault="00E65097" w:rsidP="00903748">
      <w:pPr>
        <w:pStyle w:val="BodyText"/>
        <w:rPr>
          <w:b/>
          <w:i w:val="0"/>
          <w:sz w:val="20"/>
          <w:szCs w:val="20"/>
        </w:rPr>
      </w:pPr>
    </w:p>
    <w:p w14:paraId="1AFCEC41" w14:textId="77777777" w:rsidR="00E65097" w:rsidRDefault="00E65097" w:rsidP="00903748">
      <w:pPr>
        <w:pStyle w:val="BodyText"/>
        <w:rPr>
          <w:b/>
          <w:i w:val="0"/>
          <w:sz w:val="20"/>
          <w:szCs w:val="20"/>
        </w:rPr>
      </w:pPr>
    </w:p>
    <w:p w14:paraId="60559AE3" w14:textId="2B8EA92D" w:rsidR="007B0975" w:rsidRPr="00D733E3" w:rsidRDefault="00227DCE" w:rsidP="00903748">
      <w:pPr>
        <w:pStyle w:val="BodyText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Problem Definition</w:t>
      </w:r>
      <w:r w:rsidR="007B0975" w:rsidRPr="00D733E3">
        <w:rPr>
          <w:b/>
          <w:i w:val="0"/>
          <w:sz w:val="20"/>
          <w:szCs w:val="20"/>
        </w:rPr>
        <w:t>:</w:t>
      </w:r>
    </w:p>
    <w:p w14:paraId="4F23EB21" w14:textId="73A75E2E" w:rsidR="007F4982" w:rsidRPr="00BC714A" w:rsidRDefault="00BB2BCA" w:rsidP="00903748">
      <w:pPr>
        <w:pStyle w:val="BodyText"/>
      </w:pPr>
      <w:r w:rsidRPr="001F7953">
        <w:t xml:space="preserve">What </w:t>
      </w:r>
      <w:r w:rsidR="00E65097">
        <w:t>problem do you intend to solve in this research</w:t>
      </w:r>
      <w:r w:rsidRPr="001F7953">
        <w:t xml:space="preserve">? </w:t>
      </w:r>
      <w:r w:rsidR="00227DCE">
        <w:t>(200 words max)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7B0975" w:rsidRPr="00430F96" w14:paraId="7F1C7728" w14:textId="77777777" w:rsidTr="49BF59B2">
        <w:trPr>
          <w:trHeight w:val="3086"/>
        </w:trPr>
        <w:tc>
          <w:tcPr>
            <w:tcW w:w="11016" w:type="dxa"/>
          </w:tcPr>
          <w:p w14:paraId="55531E64" w14:textId="4B824A1F" w:rsidR="007B0975" w:rsidRPr="00227DCE" w:rsidRDefault="00227DCE" w:rsidP="49BF59B2">
            <w:pPr>
              <w:rPr>
                <w:sz w:val="18"/>
                <w:szCs w:val="18"/>
                <w:u w:val="single"/>
              </w:rPr>
            </w:pPr>
            <w:r w:rsidRPr="00227DCE">
              <w:rPr>
                <w:sz w:val="18"/>
                <w:szCs w:val="18"/>
                <w:u w:val="single"/>
              </w:rPr>
              <w:t>Problem Statement</w:t>
            </w:r>
            <w:r w:rsidR="37E1940F" w:rsidRPr="00227DCE">
              <w:rPr>
                <w:sz w:val="18"/>
                <w:szCs w:val="18"/>
                <w:u w:val="single"/>
              </w:rPr>
              <w:t>:</w:t>
            </w:r>
          </w:p>
          <w:p w14:paraId="300023B6" w14:textId="3B281D9D" w:rsidR="007B0975" w:rsidRDefault="00D5488A" w:rsidP="49BF59B2">
            <w:pPr>
              <w:rPr>
                <w:sz w:val="18"/>
              </w:rPr>
            </w:pPr>
            <w:r w:rsidRPr="49BF59B2">
              <w:rPr>
                <w:sz w:val="18"/>
                <w:szCs w:val="18"/>
              </w:rPr>
              <w:t xml:space="preserve"> </w:t>
            </w:r>
          </w:p>
          <w:p w14:paraId="7B176E17" w14:textId="1E6A6405" w:rsidR="49BF59B2" w:rsidRDefault="49BF59B2" w:rsidP="49BF59B2">
            <w:pPr>
              <w:rPr>
                <w:sz w:val="18"/>
                <w:szCs w:val="18"/>
              </w:rPr>
            </w:pPr>
          </w:p>
          <w:p w14:paraId="728BC4AB" w14:textId="77777777" w:rsidR="00227DCE" w:rsidRDefault="00227DCE" w:rsidP="49BF59B2">
            <w:pPr>
              <w:rPr>
                <w:sz w:val="18"/>
                <w:szCs w:val="18"/>
              </w:rPr>
            </w:pPr>
          </w:p>
          <w:p w14:paraId="7DCE56BD" w14:textId="2A781B38" w:rsidR="317C0D18" w:rsidRPr="00227DCE" w:rsidRDefault="00227DCE" w:rsidP="42D4A2A0">
            <w:pPr>
              <w:rPr>
                <w:sz w:val="18"/>
                <w:szCs w:val="18"/>
                <w:u w:val="single"/>
              </w:rPr>
            </w:pPr>
            <w:r w:rsidRPr="00227DCE">
              <w:rPr>
                <w:sz w:val="18"/>
                <w:szCs w:val="18"/>
                <w:u w:val="single"/>
              </w:rPr>
              <w:t>Evidence that the Problem Exist</w:t>
            </w:r>
            <w:r w:rsidR="004A1983">
              <w:rPr>
                <w:sz w:val="18"/>
                <w:szCs w:val="18"/>
                <w:u w:val="single"/>
              </w:rPr>
              <w:t>s</w:t>
            </w:r>
            <w:r w:rsidR="317C0D18" w:rsidRPr="00227DCE">
              <w:rPr>
                <w:sz w:val="18"/>
                <w:szCs w:val="18"/>
                <w:u w:val="single"/>
              </w:rPr>
              <w:t>:</w:t>
            </w:r>
          </w:p>
          <w:p w14:paraId="519F65B7" w14:textId="2AA6E7AE" w:rsidR="00615885" w:rsidRDefault="00615885" w:rsidP="00A949A2">
            <w:pPr>
              <w:rPr>
                <w:sz w:val="18"/>
              </w:rPr>
            </w:pPr>
          </w:p>
          <w:p w14:paraId="57D3305B" w14:textId="357A2F70" w:rsidR="49BF59B2" w:rsidRDefault="49BF59B2" w:rsidP="49BF59B2">
            <w:pPr>
              <w:rPr>
                <w:sz w:val="18"/>
                <w:szCs w:val="18"/>
              </w:rPr>
            </w:pPr>
          </w:p>
          <w:p w14:paraId="2B7ABB26" w14:textId="77777777" w:rsidR="00227DCE" w:rsidRDefault="00227DCE" w:rsidP="49BF59B2">
            <w:pPr>
              <w:rPr>
                <w:sz w:val="18"/>
                <w:szCs w:val="18"/>
              </w:rPr>
            </w:pPr>
          </w:p>
          <w:p w14:paraId="1BEE5695" w14:textId="4A262C31" w:rsidR="00BF7AFA" w:rsidRPr="00227DCE" w:rsidRDefault="459C8BC6" w:rsidP="49BF59B2">
            <w:pPr>
              <w:rPr>
                <w:sz w:val="18"/>
                <w:szCs w:val="18"/>
                <w:u w:val="single"/>
              </w:rPr>
            </w:pPr>
            <w:r w:rsidRPr="00227DCE">
              <w:rPr>
                <w:sz w:val="18"/>
                <w:szCs w:val="18"/>
                <w:u w:val="single"/>
              </w:rPr>
              <w:t>Benefit</w:t>
            </w:r>
            <w:r w:rsidR="00227DCE">
              <w:rPr>
                <w:sz w:val="18"/>
                <w:szCs w:val="18"/>
                <w:u w:val="single"/>
              </w:rPr>
              <w:t>s of Solving the Problem</w:t>
            </w:r>
            <w:r w:rsidRPr="00227DCE">
              <w:rPr>
                <w:sz w:val="18"/>
                <w:szCs w:val="18"/>
                <w:u w:val="single"/>
              </w:rPr>
              <w:t>:</w:t>
            </w:r>
          </w:p>
          <w:p w14:paraId="1082A5B9" w14:textId="77777777" w:rsidR="00615885" w:rsidRPr="00430F96" w:rsidRDefault="00615885" w:rsidP="00227DCE">
            <w:pPr>
              <w:rPr>
                <w:sz w:val="18"/>
              </w:rPr>
            </w:pPr>
          </w:p>
        </w:tc>
      </w:tr>
    </w:tbl>
    <w:p w14:paraId="02142848" w14:textId="77777777" w:rsidR="007F4982" w:rsidRPr="00F30682" w:rsidRDefault="007F4982">
      <w:pPr>
        <w:rPr>
          <w:b/>
          <w:sz w:val="14"/>
          <w:szCs w:val="14"/>
        </w:rPr>
      </w:pPr>
    </w:p>
    <w:p w14:paraId="5A59F140" w14:textId="084280E8" w:rsidR="000E1ADD" w:rsidRPr="00D733E3" w:rsidRDefault="00227DCE" w:rsidP="00903748">
      <w:pPr>
        <w:pStyle w:val="BodyText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 xml:space="preserve">Methodology and Experience </w:t>
      </w:r>
    </w:p>
    <w:p w14:paraId="6FB927CF" w14:textId="2A4B6BED" w:rsidR="007B0975" w:rsidRPr="001F7953" w:rsidRDefault="00227DCE" w:rsidP="00903748">
      <w:pPr>
        <w:pStyle w:val="BodyText"/>
      </w:pPr>
      <w:r>
        <w:t xml:space="preserve">Describe the methodology you intend to use to solve the </w:t>
      </w:r>
      <w:r w:rsidR="00FC6FA7">
        <w:t>stated</w:t>
      </w:r>
      <w:r>
        <w:t xml:space="preserve"> problem</w:t>
      </w:r>
      <w:r w:rsidR="004A1983">
        <w:t>.</w:t>
      </w:r>
      <w:r>
        <w:t xml:space="preserve"> </w:t>
      </w:r>
      <w:r w:rsidR="004A1983">
        <w:t>T</w:t>
      </w:r>
      <w:r>
        <w:t>his include</w:t>
      </w:r>
      <w:r w:rsidR="004A1983">
        <w:t>s</w:t>
      </w:r>
      <w:r>
        <w:t xml:space="preserve"> data collection and data analysis. Briefly describe your previous experience with this methodology. If you don't have previous experience, outline your plan to learn this methodology</w:t>
      </w:r>
      <w:r w:rsidR="004A1983">
        <w:t>.</w:t>
      </w:r>
      <w:r w:rsidR="00E65097">
        <w:t xml:space="preserve"> (200 words max)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7B0975" w14:paraId="607D79CF" w14:textId="77777777" w:rsidTr="08E983FC">
        <w:trPr>
          <w:trHeight w:val="3446"/>
        </w:trPr>
        <w:tc>
          <w:tcPr>
            <w:tcW w:w="11016" w:type="dxa"/>
          </w:tcPr>
          <w:p w14:paraId="27BF3A5F" w14:textId="77777777" w:rsidR="00C533DD" w:rsidRDefault="00C533DD" w:rsidP="00E65097">
            <w:pPr>
              <w:rPr>
                <w:sz w:val="18"/>
                <w:szCs w:val="18"/>
              </w:rPr>
            </w:pPr>
          </w:p>
          <w:p w14:paraId="5CD0E587" w14:textId="77777777" w:rsidR="00E65097" w:rsidRPr="00E65097" w:rsidRDefault="00E65097" w:rsidP="00E65097">
            <w:pPr>
              <w:rPr>
                <w:sz w:val="18"/>
                <w:szCs w:val="18"/>
                <w:u w:val="single"/>
              </w:rPr>
            </w:pPr>
            <w:r w:rsidRPr="00E65097">
              <w:rPr>
                <w:sz w:val="18"/>
                <w:szCs w:val="18"/>
                <w:u w:val="single"/>
              </w:rPr>
              <w:t xml:space="preserve">Methodology </w:t>
            </w:r>
          </w:p>
          <w:p w14:paraId="53793E30" w14:textId="77777777" w:rsidR="00E65097" w:rsidRDefault="00E65097" w:rsidP="00E65097">
            <w:pPr>
              <w:rPr>
                <w:sz w:val="18"/>
                <w:szCs w:val="18"/>
              </w:rPr>
            </w:pPr>
          </w:p>
          <w:p w14:paraId="390D6D12" w14:textId="343246BB" w:rsidR="00E65097" w:rsidRDefault="00E65097" w:rsidP="00E65097">
            <w:pPr>
              <w:rPr>
                <w:sz w:val="18"/>
                <w:szCs w:val="18"/>
              </w:rPr>
            </w:pPr>
          </w:p>
          <w:p w14:paraId="07D04D54" w14:textId="77777777" w:rsidR="00E65097" w:rsidRDefault="00E65097" w:rsidP="00E65097">
            <w:pPr>
              <w:rPr>
                <w:sz w:val="18"/>
                <w:szCs w:val="18"/>
              </w:rPr>
            </w:pPr>
          </w:p>
          <w:p w14:paraId="22E010E1" w14:textId="77777777" w:rsidR="00E65097" w:rsidRPr="00E65097" w:rsidRDefault="00E65097" w:rsidP="00E65097">
            <w:pPr>
              <w:rPr>
                <w:sz w:val="18"/>
                <w:szCs w:val="18"/>
                <w:u w:val="single"/>
              </w:rPr>
            </w:pPr>
            <w:r w:rsidRPr="00E65097">
              <w:rPr>
                <w:sz w:val="18"/>
                <w:szCs w:val="18"/>
                <w:u w:val="single"/>
              </w:rPr>
              <w:t xml:space="preserve">Data Collection </w:t>
            </w:r>
          </w:p>
          <w:p w14:paraId="1E67E972" w14:textId="77777777" w:rsidR="00E65097" w:rsidRDefault="00E65097" w:rsidP="00E65097">
            <w:pPr>
              <w:rPr>
                <w:sz w:val="18"/>
                <w:szCs w:val="18"/>
              </w:rPr>
            </w:pPr>
          </w:p>
          <w:p w14:paraId="10E04FFE" w14:textId="77777777" w:rsidR="00E65097" w:rsidRDefault="00E65097" w:rsidP="00E65097">
            <w:pPr>
              <w:rPr>
                <w:sz w:val="18"/>
                <w:szCs w:val="18"/>
              </w:rPr>
            </w:pPr>
          </w:p>
          <w:p w14:paraId="1AD80795" w14:textId="77777777" w:rsidR="00E65097" w:rsidRDefault="00E65097" w:rsidP="00E65097">
            <w:pPr>
              <w:rPr>
                <w:sz w:val="18"/>
                <w:szCs w:val="18"/>
              </w:rPr>
            </w:pPr>
          </w:p>
          <w:p w14:paraId="54A96B22" w14:textId="77777777" w:rsidR="00E65097" w:rsidRDefault="00E65097" w:rsidP="00E65097">
            <w:pPr>
              <w:rPr>
                <w:sz w:val="18"/>
                <w:szCs w:val="18"/>
                <w:u w:val="single"/>
              </w:rPr>
            </w:pPr>
            <w:r w:rsidRPr="00E65097">
              <w:rPr>
                <w:sz w:val="18"/>
                <w:szCs w:val="18"/>
                <w:u w:val="single"/>
              </w:rPr>
              <w:t xml:space="preserve">Data Analysis </w:t>
            </w:r>
          </w:p>
          <w:p w14:paraId="7BBCFFA7" w14:textId="77777777" w:rsidR="00E65097" w:rsidRDefault="00E65097" w:rsidP="00E65097">
            <w:pPr>
              <w:rPr>
                <w:sz w:val="18"/>
                <w:szCs w:val="18"/>
                <w:u w:val="single"/>
              </w:rPr>
            </w:pPr>
          </w:p>
          <w:p w14:paraId="0B53723E" w14:textId="77777777" w:rsidR="00E65097" w:rsidRDefault="00E65097" w:rsidP="00E65097">
            <w:pPr>
              <w:rPr>
                <w:sz w:val="18"/>
                <w:szCs w:val="18"/>
                <w:u w:val="single"/>
              </w:rPr>
            </w:pPr>
          </w:p>
          <w:p w14:paraId="47714C00" w14:textId="4893FA4C" w:rsidR="00E65097" w:rsidRPr="00E65097" w:rsidRDefault="00E65097" w:rsidP="00E65097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Previous Experience with Methodology or Plans to Learn</w:t>
            </w:r>
          </w:p>
        </w:tc>
      </w:tr>
    </w:tbl>
    <w:p w14:paraId="48B6E3EC" w14:textId="77777777" w:rsidR="00C80410" w:rsidRPr="00F30682" w:rsidRDefault="00C80410" w:rsidP="00C80410">
      <w:pPr>
        <w:rPr>
          <w:b/>
          <w:sz w:val="14"/>
          <w:szCs w:val="14"/>
        </w:rPr>
      </w:pPr>
    </w:p>
    <w:p w14:paraId="31A151A8" w14:textId="470CBA16" w:rsidR="00B635D9" w:rsidRDefault="00B635D9">
      <w:pPr>
        <w:rPr>
          <w:b/>
          <w:sz w:val="18"/>
          <w:szCs w:val="18"/>
        </w:rPr>
      </w:pPr>
    </w:p>
    <w:p w14:paraId="58483F9D" w14:textId="3889AAC4" w:rsidR="00227DCE" w:rsidRPr="00C04286" w:rsidRDefault="00227DCE" w:rsidP="00227DCE">
      <w:pPr>
        <w:rPr>
          <w:b/>
          <w:sz w:val="18"/>
          <w:szCs w:val="18"/>
        </w:rPr>
      </w:pPr>
      <w:r>
        <w:rPr>
          <w:b/>
          <w:sz w:val="18"/>
          <w:szCs w:val="18"/>
        </w:rPr>
        <w:t>Research Questions and/or Hypotheses</w:t>
      </w:r>
      <w:r w:rsidRPr="00C04286">
        <w:rPr>
          <w:b/>
          <w:sz w:val="18"/>
          <w:szCs w:val="18"/>
        </w:rPr>
        <w:t xml:space="preserve">: </w:t>
      </w:r>
    </w:p>
    <w:p w14:paraId="66BD581A" w14:textId="4CF91843" w:rsidR="00227DCE" w:rsidRDefault="00FC6FA7" w:rsidP="00227DCE">
      <w:pPr>
        <w:pStyle w:val="BodyText"/>
      </w:pPr>
      <w:r>
        <w:t>P</w:t>
      </w:r>
      <w:r w:rsidR="00227DCE">
        <w:t xml:space="preserve">lease state you research questions. If you have a </w:t>
      </w:r>
      <w:proofErr w:type="gramStart"/>
      <w:r w:rsidR="00227DCE">
        <w:t>hypotheses</w:t>
      </w:r>
      <w:proofErr w:type="gramEnd"/>
      <w:r w:rsidR="00227DCE">
        <w:t xml:space="preserve">, also </w:t>
      </w:r>
      <w:r w:rsidR="004A1983">
        <w:t xml:space="preserve">state it </w:t>
      </w:r>
      <w:r w:rsidR="00227DCE">
        <w:t>here</w:t>
      </w:r>
      <w:r w:rsidR="004A1983">
        <w:t>.</w:t>
      </w:r>
      <w:r w:rsidR="00E65097">
        <w:t xml:space="preserve"> (150 words max)</w:t>
      </w:r>
      <w:r w:rsidR="00227DCE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27DCE" w14:paraId="0DEEE63B" w14:textId="77777777" w:rsidTr="00151558">
        <w:trPr>
          <w:trHeight w:val="800"/>
        </w:trPr>
        <w:tc>
          <w:tcPr>
            <w:tcW w:w="11016" w:type="dxa"/>
          </w:tcPr>
          <w:p w14:paraId="08E9D722" w14:textId="77777777" w:rsidR="00227DCE" w:rsidRPr="00C714E4" w:rsidRDefault="00227DCE" w:rsidP="00151558">
            <w:pPr>
              <w:rPr>
                <w:sz w:val="18"/>
              </w:rPr>
            </w:pPr>
          </w:p>
        </w:tc>
      </w:tr>
    </w:tbl>
    <w:p w14:paraId="210325B9" w14:textId="77777777" w:rsidR="00227DCE" w:rsidRPr="00F30682" w:rsidRDefault="00227DCE" w:rsidP="00227DCE">
      <w:pPr>
        <w:rPr>
          <w:b/>
          <w:sz w:val="14"/>
          <w:szCs w:val="14"/>
        </w:rPr>
      </w:pPr>
    </w:p>
    <w:p w14:paraId="4E4BB416" w14:textId="49487E84" w:rsidR="00227DCE" w:rsidRDefault="00227DCE">
      <w:pPr>
        <w:rPr>
          <w:b/>
          <w:sz w:val="18"/>
          <w:szCs w:val="18"/>
        </w:rPr>
      </w:pPr>
    </w:p>
    <w:p w14:paraId="7D2A7593" w14:textId="60ED909F" w:rsidR="00227DCE" w:rsidRDefault="00227DCE">
      <w:pPr>
        <w:rPr>
          <w:b/>
          <w:sz w:val="18"/>
          <w:szCs w:val="18"/>
        </w:rPr>
      </w:pPr>
    </w:p>
    <w:p w14:paraId="14D2064C" w14:textId="77777777" w:rsidR="00227DCE" w:rsidRDefault="00227DCE">
      <w:pPr>
        <w:rPr>
          <w:b/>
          <w:sz w:val="18"/>
          <w:szCs w:val="18"/>
        </w:rPr>
      </w:pPr>
    </w:p>
    <w:p w14:paraId="1CCAFE83" w14:textId="406E1D32" w:rsidR="007B0975" w:rsidRDefault="00E65097" w:rsidP="00DE7A28">
      <w:pPr>
        <w:rPr>
          <w:b/>
          <w:sz w:val="18"/>
          <w:szCs w:val="18"/>
        </w:rPr>
      </w:pPr>
      <w:r>
        <w:rPr>
          <w:b/>
          <w:sz w:val="18"/>
          <w:szCs w:val="18"/>
        </w:rPr>
        <w:t>Literature Review and Related Work (150 words max)</w:t>
      </w:r>
    </w:p>
    <w:p w14:paraId="5B62D3D0" w14:textId="4DF136EE" w:rsidR="00DE7A28" w:rsidRDefault="00DE7A28" w:rsidP="00DE7A28">
      <w:pPr>
        <w:rPr>
          <w:b/>
          <w:sz w:val="18"/>
          <w:szCs w:val="18"/>
        </w:rPr>
      </w:pPr>
    </w:p>
    <w:p w14:paraId="39D52154" w14:textId="0B24955D" w:rsidR="00DE7A28" w:rsidRPr="004A1983" w:rsidRDefault="00DE7A28" w:rsidP="00DE7A28">
      <w:pPr>
        <w:rPr>
          <w:bCs/>
          <w:i/>
          <w:iCs/>
          <w:sz w:val="18"/>
          <w:szCs w:val="18"/>
        </w:rPr>
      </w:pPr>
      <w:r w:rsidRPr="004A1983">
        <w:rPr>
          <w:bCs/>
          <w:i/>
          <w:iCs/>
          <w:sz w:val="18"/>
          <w:szCs w:val="18"/>
        </w:rPr>
        <w:t>Briefly summarize related literature in this area and how your work differ</w:t>
      </w:r>
      <w:r w:rsidR="004A1983" w:rsidRPr="004A1983">
        <w:rPr>
          <w:bCs/>
          <w:i/>
          <w:iCs/>
          <w:sz w:val="18"/>
          <w:szCs w:val="18"/>
        </w:rPr>
        <w:t>s</w:t>
      </w:r>
      <w:r w:rsidRPr="004A1983">
        <w:rPr>
          <w:bCs/>
          <w:i/>
          <w:iCs/>
          <w:sz w:val="18"/>
          <w:szCs w:val="18"/>
        </w:rPr>
        <w:t xml:space="preserve"> from what has already been done.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7B0975" w14:paraId="320F1BFC" w14:textId="77777777" w:rsidTr="08E983FC">
        <w:trPr>
          <w:trHeight w:val="1457"/>
        </w:trPr>
        <w:tc>
          <w:tcPr>
            <w:tcW w:w="11016" w:type="dxa"/>
          </w:tcPr>
          <w:p w14:paraId="1773668D" w14:textId="77777777" w:rsidR="00C533DD" w:rsidRDefault="00C533DD" w:rsidP="00C533DD">
            <w:pPr>
              <w:rPr>
                <w:sz w:val="18"/>
              </w:rPr>
            </w:pPr>
          </w:p>
          <w:p w14:paraId="4131E446" w14:textId="77777777" w:rsidR="00BF7AFA" w:rsidRPr="00C714E4" w:rsidRDefault="00BF7AFA" w:rsidP="00443558">
            <w:pPr>
              <w:rPr>
                <w:sz w:val="18"/>
              </w:rPr>
            </w:pPr>
          </w:p>
        </w:tc>
      </w:tr>
    </w:tbl>
    <w:p w14:paraId="08B16220" w14:textId="77777777" w:rsidR="007B0975" w:rsidRPr="00F30682" w:rsidRDefault="007B0975">
      <w:pPr>
        <w:rPr>
          <w:b/>
          <w:sz w:val="14"/>
          <w:szCs w:val="14"/>
        </w:rPr>
      </w:pPr>
    </w:p>
    <w:p w14:paraId="180E155B" w14:textId="1CA2C449" w:rsidR="007B0975" w:rsidRPr="00C04286" w:rsidRDefault="00227DCE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Deliverables </w:t>
      </w:r>
    </w:p>
    <w:p w14:paraId="6F561295" w14:textId="5DB1B60C" w:rsidR="007B0975" w:rsidRDefault="00DE7A28" w:rsidP="00903748">
      <w:pPr>
        <w:pStyle w:val="BodyText"/>
      </w:pPr>
      <w:r>
        <w:t>What are the deliverables for your project</w:t>
      </w:r>
      <w:r w:rsidR="004A1983"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7B0975" w14:paraId="44C91258" w14:textId="77777777">
        <w:trPr>
          <w:trHeight w:val="557"/>
        </w:trPr>
        <w:tc>
          <w:tcPr>
            <w:tcW w:w="11016" w:type="dxa"/>
          </w:tcPr>
          <w:p w14:paraId="5413C5C1" w14:textId="77777777" w:rsidR="007B0975" w:rsidRPr="00A949A2" w:rsidRDefault="007B0975" w:rsidP="00C714E4">
            <w:pPr>
              <w:rPr>
                <w:sz w:val="18"/>
              </w:rPr>
            </w:pPr>
          </w:p>
          <w:p w14:paraId="15965F0C" w14:textId="4E9CD7E4" w:rsidR="007B0975" w:rsidRPr="0085768E" w:rsidRDefault="007B0975" w:rsidP="00346CDF">
            <w:pPr>
              <w:rPr>
                <w:sz w:val="18"/>
                <w:szCs w:val="18"/>
              </w:rPr>
            </w:pPr>
          </w:p>
        </w:tc>
      </w:tr>
    </w:tbl>
    <w:p w14:paraId="70D1A2A4" w14:textId="77777777" w:rsidR="00644BE9" w:rsidRDefault="00644BE9" w:rsidP="000C1876">
      <w:pPr>
        <w:pStyle w:val="Heading2"/>
        <w:jc w:val="left"/>
        <w:rPr>
          <w:sz w:val="18"/>
          <w:u w:val="none"/>
        </w:rPr>
      </w:pPr>
    </w:p>
    <w:p w14:paraId="38486A43" w14:textId="77777777" w:rsidR="00925BDB" w:rsidRDefault="00925BDB" w:rsidP="00925BDB">
      <w:pPr>
        <w:rPr>
          <w:b/>
          <w:color w:val="0000FF"/>
          <w:sz w:val="18"/>
          <w:szCs w:val="18"/>
        </w:rPr>
      </w:pPr>
    </w:p>
    <w:p w14:paraId="4D215D30" w14:textId="77777777" w:rsidR="00925BDB" w:rsidRPr="00644BE9" w:rsidRDefault="00925BDB" w:rsidP="00925BDB">
      <w:pPr>
        <w:rPr>
          <w:b/>
          <w:color w:val="0000FF"/>
          <w:sz w:val="14"/>
          <w:szCs w:val="14"/>
        </w:rPr>
      </w:pPr>
    </w:p>
    <w:p w14:paraId="1400D3E8" w14:textId="77777777" w:rsidR="007B0975" w:rsidRDefault="0066573C" w:rsidP="000C1876">
      <w:pPr>
        <w:pStyle w:val="Heading2"/>
        <w:jc w:val="left"/>
        <w:rPr>
          <w:sz w:val="18"/>
          <w:u w:val="none"/>
        </w:rPr>
      </w:pPr>
      <w:r>
        <w:rPr>
          <w:sz w:val="18"/>
          <w:u w:val="none"/>
        </w:rPr>
        <w:t>Project Team/</w:t>
      </w:r>
      <w:r w:rsidR="001F7953">
        <w:rPr>
          <w:sz w:val="18"/>
          <w:u w:val="none"/>
        </w:rPr>
        <w:t>Roles</w:t>
      </w:r>
      <w:r w:rsidR="000C1876">
        <w:rPr>
          <w:sz w:val="18"/>
          <w:u w:val="none"/>
        </w:rPr>
        <w:t>:</w:t>
      </w:r>
    </w:p>
    <w:p w14:paraId="7ECE1A1C" w14:textId="0F259601" w:rsidR="007B0975" w:rsidRPr="001F7953" w:rsidRDefault="00BB618E">
      <w:pPr>
        <w:rPr>
          <w:i/>
          <w:sz w:val="18"/>
          <w:szCs w:val="18"/>
        </w:rPr>
      </w:pPr>
      <w:r w:rsidRPr="001F7953">
        <w:rPr>
          <w:i/>
          <w:sz w:val="18"/>
          <w:szCs w:val="18"/>
        </w:rPr>
        <w:t>Who needs to be involved as members of the project team</w:t>
      </w:r>
      <w:r w:rsidR="00424009">
        <w:rPr>
          <w:i/>
          <w:sz w:val="18"/>
          <w:szCs w:val="18"/>
        </w:rPr>
        <w:t>;</w:t>
      </w:r>
      <w:r w:rsidR="004A1983">
        <w:rPr>
          <w:i/>
          <w:sz w:val="18"/>
          <w:szCs w:val="18"/>
        </w:rPr>
        <w:t xml:space="preserve"> and</w:t>
      </w:r>
      <w:r w:rsidRPr="001F7953">
        <w:rPr>
          <w:i/>
          <w:sz w:val="18"/>
          <w:szCs w:val="18"/>
        </w:rPr>
        <w:t xml:space="preserve"> what will their role</w:t>
      </w:r>
      <w:r w:rsidR="00424009">
        <w:rPr>
          <w:i/>
          <w:sz w:val="18"/>
          <w:szCs w:val="18"/>
        </w:rPr>
        <w:t>s</w:t>
      </w:r>
      <w:r w:rsidRPr="001F7953">
        <w:rPr>
          <w:i/>
          <w:sz w:val="18"/>
          <w:szCs w:val="18"/>
        </w:rPr>
        <w:t xml:space="preserve"> be </w:t>
      </w:r>
      <w:r w:rsidR="00424009">
        <w:rPr>
          <w:i/>
          <w:sz w:val="18"/>
          <w:szCs w:val="18"/>
        </w:rPr>
        <w:t>on</w:t>
      </w:r>
      <w:r w:rsidRPr="001F7953">
        <w:rPr>
          <w:i/>
          <w:sz w:val="18"/>
          <w:szCs w:val="18"/>
        </w:rPr>
        <w:t xml:space="preserve"> the team? </w:t>
      </w:r>
      <w:r w:rsidR="00424009">
        <w:rPr>
          <w:i/>
          <w:sz w:val="18"/>
          <w:szCs w:val="18"/>
        </w:rPr>
        <w:t xml:space="preserve"> </w:t>
      </w:r>
      <w:r w:rsidRPr="001F7953">
        <w:rPr>
          <w:i/>
          <w:sz w:val="18"/>
          <w:szCs w:val="18"/>
        </w:rPr>
        <w:t xml:space="preserve">(Please indicate </w:t>
      </w:r>
      <w:r w:rsidR="00424009">
        <w:rPr>
          <w:i/>
          <w:sz w:val="18"/>
          <w:szCs w:val="18"/>
        </w:rPr>
        <w:t xml:space="preserve">their </w:t>
      </w:r>
      <w:r w:rsidR="004A1983">
        <w:rPr>
          <w:i/>
          <w:sz w:val="18"/>
          <w:szCs w:val="18"/>
        </w:rPr>
        <w:t>Gannon student ID number.</w:t>
      </w:r>
      <w:r w:rsidR="00424009">
        <w:rPr>
          <w:i/>
          <w:sz w:val="18"/>
          <w:szCs w:val="18"/>
        </w:rPr>
        <w:t>)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745"/>
        <w:gridCol w:w="6165"/>
      </w:tblGrid>
      <w:tr w:rsidR="006046EA" w14:paraId="0FD119FB" w14:textId="77777777" w:rsidTr="08E983FC">
        <w:trPr>
          <w:tblHeader/>
        </w:trPr>
        <w:tc>
          <w:tcPr>
            <w:tcW w:w="1998" w:type="dxa"/>
          </w:tcPr>
          <w:p w14:paraId="43CC922B" w14:textId="77777777" w:rsidR="006046EA" w:rsidRDefault="006046EA">
            <w:pPr>
              <w:pStyle w:val="Heading6"/>
            </w:pPr>
            <w:r>
              <w:t>Who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1A1047FA" w14:textId="77777777" w:rsidR="006046EA" w:rsidRDefault="006046EA">
            <w:pPr>
              <w:pStyle w:val="Heading6"/>
            </w:pPr>
            <w:r>
              <w:t>User ID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DA5F8D0" w14:textId="77777777" w:rsidR="006046EA" w:rsidRDefault="006046EA">
            <w:pPr>
              <w:pStyle w:val="Heading6"/>
            </w:pPr>
            <w:r>
              <w:t>Role</w:t>
            </w:r>
            <w:r w:rsidR="000F13E4">
              <w:t xml:space="preserve"> on Project Team</w:t>
            </w:r>
          </w:p>
        </w:tc>
      </w:tr>
      <w:tr w:rsidR="006046EA" w14:paraId="21B8A5B9" w14:textId="77777777" w:rsidTr="08E983FC">
        <w:tc>
          <w:tcPr>
            <w:tcW w:w="1998" w:type="dxa"/>
          </w:tcPr>
          <w:p w14:paraId="63DE752B" w14:textId="7857F381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6841DB4B" w14:textId="61259FBC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186C2EF" w14:textId="7B6DE382" w:rsidR="006046EA" w:rsidRPr="00C02F68" w:rsidRDefault="006046EA">
            <w:pPr>
              <w:rPr>
                <w:sz w:val="18"/>
                <w:szCs w:val="18"/>
              </w:rPr>
            </w:pPr>
          </w:p>
        </w:tc>
      </w:tr>
      <w:tr w:rsidR="006046EA" w14:paraId="7466A1AD" w14:textId="77777777" w:rsidTr="08E983FC">
        <w:tc>
          <w:tcPr>
            <w:tcW w:w="1998" w:type="dxa"/>
          </w:tcPr>
          <w:p w14:paraId="43BA7E5A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648E1BDC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CFA69B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</w:tr>
      <w:tr w:rsidR="006046EA" w14:paraId="33779F5B" w14:textId="77777777" w:rsidTr="08E983FC">
        <w:tc>
          <w:tcPr>
            <w:tcW w:w="1998" w:type="dxa"/>
          </w:tcPr>
          <w:p w14:paraId="2055603D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0659B757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DB3A68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</w:tr>
      <w:tr w:rsidR="006046EA" w14:paraId="795632E2" w14:textId="77777777" w:rsidTr="08E983FC">
        <w:trPr>
          <w:trHeight w:val="300"/>
        </w:trPr>
        <w:tc>
          <w:tcPr>
            <w:tcW w:w="1998" w:type="dxa"/>
          </w:tcPr>
          <w:p w14:paraId="0F29466B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3D7F40FA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EC82F2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</w:tr>
      <w:tr w:rsidR="006046EA" w14:paraId="393DBB97" w14:textId="77777777" w:rsidTr="08E983FC">
        <w:tc>
          <w:tcPr>
            <w:tcW w:w="1998" w:type="dxa"/>
          </w:tcPr>
          <w:p w14:paraId="7AEAFD5C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2406BCF7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8C2407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</w:tr>
      <w:tr w:rsidR="006046EA" w14:paraId="03C92A01" w14:textId="77777777" w:rsidTr="08E983FC">
        <w:trPr>
          <w:trHeight w:val="300"/>
        </w:trPr>
        <w:tc>
          <w:tcPr>
            <w:tcW w:w="1998" w:type="dxa"/>
          </w:tcPr>
          <w:p w14:paraId="1052522C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14:paraId="41270BF2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20211F7" w14:textId="77777777" w:rsidR="006046EA" w:rsidRPr="00C02F68" w:rsidRDefault="006046EA">
            <w:pPr>
              <w:rPr>
                <w:sz w:val="18"/>
                <w:szCs w:val="18"/>
              </w:rPr>
            </w:pPr>
          </w:p>
        </w:tc>
      </w:tr>
    </w:tbl>
    <w:p w14:paraId="575D170B" w14:textId="77777777" w:rsidR="00A50467" w:rsidRPr="00F30682" w:rsidRDefault="00A50467">
      <w:pPr>
        <w:rPr>
          <w:b/>
          <w:sz w:val="14"/>
          <w:szCs w:val="14"/>
        </w:rPr>
      </w:pPr>
    </w:p>
    <w:p w14:paraId="2949E10E" w14:textId="77777777" w:rsidR="00F9329A" w:rsidRDefault="00F9329A" w:rsidP="00AB2D4D">
      <w:pPr>
        <w:rPr>
          <w:b/>
          <w:sz w:val="18"/>
          <w:szCs w:val="18"/>
        </w:rPr>
      </w:pPr>
    </w:p>
    <w:p w14:paraId="21474D9A" w14:textId="77777777" w:rsidR="00342A04" w:rsidRDefault="00342A04" w:rsidP="00F30682">
      <w:pPr>
        <w:tabs>
          <w:tab w:val="left" w:pos="2520"/>
        </w:tabs>
        <w:ind w:left="4680" w:hanging="2520"/>
        <w:rPr>
          <w:i/>
          <w:sz w:val="16"/>
        </w:rPr>
      </w:pPr>
    </w:p>
    <w:p w14:paraId="4778CD89" w14:textId="77777777" w:rsidR="00342A04" w:rsidRDefault="00342A04" w:rsidP="00F30682">
      <w:pPr>
        <w:tabs>
          <w:tab w:val="left" w:pos="2520"/>
        </w:tabs>
        <w:ind w:left="4680" w:hanging="2520"/>
        <w:rPr>
          <w:i/>
          <w:sz w:val="16"/>
        </w:rPr>
      </w:pPr>
    </w:p>
    <w:p w14:paraId="0071CA47" w14:textId="77777777" w:rsidR="00342A04" w:rsidRDefault="00342A04" w:rsidP="00F30682">
      <w:pPr>
        <w:tabs>
          <w:tab w:val="left" w:pos="2520"/>
        </w:tabs>
        <w:ind w:left="4680" w:hanging="2520"/>
        <w:rPr>
          <w:i/>
          <w:sz w:val="16"/>
        </w:rPr>
      </w:pPr>
    </w:p>
    <w:p w14:paraId="3D58ABC0" w14:textId="77777777" w:rsidR="00342A04" w:rsidRPr="001F7953" w:rsidRDefault="00342A04" w:rsidP="00342A04">
      <w:pPr>
        <w:tabs>
          <w:tab w:val="left" w:pos="2520"/>
        </w:tabs>
        <w:ind w:left="4680" w:hanging="2520"/>
        <w:rPr>
          <w:i/>
          <w:sz w:val="16"/>
        </w:rPr>
      </w:pPr>
    </w:p>
    <w:sectPr w:rsidR="00342A04" w:rsidRPr="001F7953" w:rsidSect="0038611D">
      <w:headerReference w:type="default" r:id="rId10"/>
      <w:footerReference w:type="default" r:id="rId11"/>
      <w:type w:val="continuous"/>
      <w:pgSz w:w="12240" w:h="15840" w:code="1"/>
      <w:pgMar w:top="1152" w:right="720" w:bottom="1152" w:left="720" w:header="57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7A0C" w14:textId="77777777" w:rsidR="0032296E" w:rsidRDefault="0032296E">
      <w:r>
        <w:separator/>
      </w:r>
    </w:p>
  </w:endnote>
  <w:endnote w:type="continuationSeparator" w:id="0">
    <w:p w14:paraId="4497553D" w14:textId="77777777" w:rsidR="0032296E" w:rsidRDefault="0032296E">
      <w:r>
        <w:continuationSeparator/>
      </w:r>
    </w:p>
  </w:endnote>
  <w:endnote w:type="continuationNotice" w:id="1">
    <w:p w14:paraId="36C963BB" w14:textId="77777777" w:rsidR="0032296E" w:rsidRDefault="00322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DC09" w14:textId="77777777" w:rsidR="00C140FF" w:rsidRDefault="00C140FF" w:rsidP="0055243E">
    <w:pPr>
      <w:pStyle w:val="Footer"/>
      <w:jc w:val="center"/>
      <w:rPr>
        <w:rStyle w:val="PageNumber"/>
        <w:sz w:val="16"/>
      </w:rPr>
    </w:pPr>
    <w:r w:rsidRPr="00346CDF">
      <w:rPr>
        <w:rStyle w:val="PageNumber"/>
        <w:sz w:val="16"/>
      </w:rPr>
      <w:t xml:space="preserve">Page </w:t>
    </w:r>
    <w:r w:rsidRPr="00346CDF">
      <w:rPr>
        <w:rStyle w:val="PageNumber"/>
        <w:sz w:val="16"/>
      </w:rPr>
      <w:fldChar w:fldCharType="begin"/>
    </w:r>
    <w:r w:rsidRPr="00346CDF">
      <w:rPr>
        <w:rStyle w:val="PageNumber"/>
        <w:sz w:val="16"/>
      </w:rPr>
      <w:instrText xml:space="preserve"> PAGE </w:instrText>
    </w:r>
    <w:r w:rsidRPr="00346CDF">
      <w:rPr>
        <w:rStyle w:val="PageNumber"/>
        <w:sz w:val="16"/>
      </w:rPr>
      <w:fldChar w:fldCharType="separate"/>
    </w:r>
    <w:r w:rsidR="008F6A27">
      <w:rPr>
        <w:rStyle w:val="PageNumber"/>
        <w:noProof/>
        <w:sz w:val="16"/>
      </w:rPr>
      <w:t>1</w:t>
    </w:r>
    <w:r w:rsidRPr="00346CDF">
      <w:rPr>
        <w:rStyle w:val="PageNumber"/>
        <w:sz w:val="16"/>
      </w:rPr>
      <w:fldChar w:fldCharType="end"/>
    </w:r>
    <w:r w:rsidRPr="00346CDF">
      <w:rPr>
        <w:rStyle w:val="PageNumber"/>
        <w:sz w:val="16"/>
      </w:rPr>
      <w:t xml:space="preserve"> of </w:t>
    </w:r>
    <w:r w:rsidRPr="00346CDF">
      <w:rPr>
        <w:rStyle w:val="PageNumber"/>
        <w:sz w:val="16"/>
      </w:rPr>
      <w:fldChar w:fldCharType="begin"/>
    </w:r>
    <w:r w:rsidRPr="00346CDF">
      <w:rPr>
        <w:rStyle w:val="PageNumber"/>
        <w:sz w:val="16"/>
      </w:rPr>
      <w:instrText xml:space="preserve"> NUMPAGES </w:instrText>
    </w:r>
    <w:r w:rsidRPr="00346CDF">
      <w:rPr>
        <w:rStyle w:val="PageNumber"/>
        <w:sz w:val="16"/>
      </w:rPr>
      <w:fldChar w:fldCharType="separate"/>
    </w:r>
    <w:r w:rsidR="008F6A27">
      <w:rPr>
        <w:rStyle w:val="PageNumber"/>
        <w:noProof/>
        <w:sz w:val="16"/>
      </w:rPr>
      <w:t>2</w:t>
    </w:r>
    <w:r w:rsidRPr="00346CDF">
      <w:rPr>
        <w:rStyle w:val="PageNumber"/>
        <w:sz w:val="16"/>
      </w:rPr>
      <w:fldChar w:fldCharType="end"/>
    </w:r>
  </w:p>
  <w:p w14:paraId="5C370F86" w14:textId="77777777" w:rsidR="00C140FF" w:rsidRDefault="00C140FF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2E1A" w14:textId="77777777" w:rsidR="0032296E" w:rsidRDefault="0032296E">
      <w:r>
        <w:separator/>
      </w:r>
    </w:p>
  </w:footnote>
  <w:footnote w:type="continuationSeparator" w:id="0">
    <w:p w14:paraId="4DE5E7FA" w14:textId="77777777" w:rsidR="0032296E" w:rsidRDefault="0032296E">
      <w:r>
        <w:continuationSeparator/>
      </w:r>
    </w:p>
  </w:footnote>
  <w:footnote w:type="continuationNotice" w:id="1">
    <w:p w14:paraId="3223F686" w14:textId="77777777" w:rsidR="0032296E" w:rsidRDefault="003229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9A00" w14:textId="77777777" w:rsidR="00C140FF" w:rsidRPr="00CC0ACE" w:rsidRDefault="00000000" w:rsidP="00DD0672">
    <w:pPr>
      <w:autoSpaceDE w:val="0"/>
      <w:autoSpaceDN w:val="0"/>
      <w:adjustRightInd w:val="0"/>
      <w:spacing w:line="287" w:lineRule="auto"/>
      <w:jc w:val="center"/>
      <w:rPr>
        <w:rFonts w:cs="Tahoma"/>
        <w:b/>
        <w:color w:val="333333"/>
        <w:sz w:val="24"/>
        <w:szCs w:val="24"/>
      </w:rPr>
    </w:pPr>
    <w:r>
      <w:rPr>
        <w:rFonts w:cs="Tahoma"/>
        <w:b/>
        <w:sz w:val="24"/>
        <w:szCs w:val="24"/>
      </w:rPr>
      <w:pict w14:anchorId="79A18C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427.05pt;margin-top:-10.6pt;width:116.2pt;height:41.25pt;z-index:1;mso-wrap-style:square;mso-wrap-edited:f;mso-width-percent:0;mso-height-percent:0;mso-wrap-distance-left:2.88pt;mso-wrap-distance-top:2.88pt;mso-wrap-distance-right:2.88pt;mso-wrap-distance-bottom:2.88pt;mso-width-percent:0;mso-height-percent:0;v-text-anchor:top" filled="f" stroked="f" insetpen="t" o:cliptowrap="t">
          <v:shadow color="#ccc"/>
          <v:textbox style="mso-next-textbox:#_x0000_s1025;mso-column-margin:5.76pt" inset="2.88pt,2.88pt,2.88pt,2.88pt">
            <w:txbxContent>
              <w:p w14:paraId="7331ABE8" w14:textId="040F0A62" w:rsidR="00227DCE" w:rsidRPr="00B42AA9" w:rsidRDefault="00227DCE" w:rsidP="00DD0672">
                <w:pPr>
                  <w:widowControl w:val="0"/>
                  <w:jc w:val="center"/>
                  <w:rPr>
                    <w:i/>
                    <w:iCs/>
                    <w:sz w:val="28"/>
                    <w:szCs w:val="28"/>
                  </w:rPr>
                </w:pPr>
                <w:r>
                  <w:rPr>
                    <w:i/>
                    <w:iCs/>
                    <w:sz w:val="28"/>
                    <w:szCs w:val="28"/>
                  </w:rPr>
                  <w:t xml:space="preserve">GCIS 698 </w:t>
                </w:r>
                <w:r w:rsidR="00C140FF" w:rsidRPr="00B42AA9">
                  <w:rPr>
                    <w:i/>
                    <w:iCs/>
                    <w:sz w:val="28"/>
                    <w:szCs w:val="28"/>
                  </w:rPr>
                  <w:t>Pro</w:t>
                </w:r>
                <w:r>
                  <w:rPr>
                    <w:i/>
                    <w:iCs/>
                    <w:sz w:val="28"/>
                    <w:szCs w:val="28"/>
                  </w:rPr>
                  <w:t xml:space="preserve">posal </w:t>
                </w:r>
              </w:p>
            </w:txbxContent>
          </v:textbox>
        </v:shape>
      </w:pict>
    </w:r>
    <w:r w:rsidR="00C140FF" w:rsidRPr="00CC0ACE">
      <w:rPr>
        <w:rFonts w:cs="Tahoma"/>
        <w:b/>
        <w:color w:val="333333"/>
        <w:sz w:val="24"/>
        <w:szCs w:val="24"/>
      </w:rPr>
      <w:t>Gannon University</w:t>
    </w:r>
  </w:p>
  <w:p w14:paraId="7D65A16D" w14:textId="77777777" w:rsidR="00C140FF" w:rsidRPr="00CC0ACE" w:rsidRDefault="00C140FF" w:rsidP="00CC0ACE">
    <w:pPr>
      <w:autoSpaceDE w:val="0"/>
      <w:autoSpaceDN w:val="0"/>
      <w:adjustRightInd w:val="0"/>
      <w:spacing w:line="287" w:lineRule="auto"/>
      <w:jc w:val="center"/>
      <w:rPr>
        <w:rFonts w:cs="Tahoma"/>
        <w:b/>
        <w:color w:val="333333"/>
        <w:sz w:val="24"/>
        <w:szCs w:val="24"/>
      </w:rPr>
    </w:pPr>
    <w:r w:rsidRPr="00CC0ACE">
      <w:rPr>
        <w:rFonts w:cs="Tahoma"/>
        <w:b/>
        <w:color w:val="333333"/>
        <w:sz w:val="24"/>
        <w:szCs w:val="24"/>
      </w:rPr>
      <w:t>Computer &amp; Information Science Department</w:t>
    </w:r>
  </w:p>
  <w:p w14:paraId="3EEED1FA" w14:textId="77777777" w:rsidR="00C140FF" w:rsidRPr="00CC264B" w:rsidRDefault="00C140FF" w:rsidP="00DD0672">
    <w:pPr>
      <w:pBdr>
        <w:top w:val="threeDEngrave" w:sz="18" w:space="1" w:color="auto"/>
      </w:pBdr>
      <w:ind w:right="90"/>
      <w:rPr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E8452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32FBB"/>
    <w:multiLevelType w:val="hybridMultilevel"/>
    <w:tmpl w:val="8E0C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416C"/>
    <w:multiLevelType w:val="hybridMultilevel"/>
    <w:tmpl w:val="8166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622AC"/>
    <w:multiLevelType w:val="hybridMultilevel"/>
    <w:tmpl w:val="18444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03A20"/>
    <w:multiLevelType w:val="hybridMultilevel"/>
    <w:tmpl w:val="36887806"/>
    <w:lvl w:ilvl="0" w:tplc="990AAC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45328"/>
    <w:multiLevelType w:val="hybridMultilevel"/>
    <w:tmpl w:val="5328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B3AA6"/>
    <w:multiLevelType w:val="hybridMultilevel"/>
    <w:tmpl w:val="8508E7AE"/>
    <w:lvl w:ilvl="0" w:tplc="A62091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0675622">
    <w:abstractNumId w:val="4"/>
  </w:num>
  <w:num w:numId="2" w16cid:durableId="195430276">
    <w:abstractNumId w:val="6"/>
  </w:num>
  <w:num w:numId="3" w16cid:durableId="505021267">
    <w:abstractNumId w:val="0"/>
  </w:num>
  <w:num w:numId="4" w16cid:durableId="706370797">
    <w:abstractNumId w:val="2"/>
  </w:num>
  <w:num w:numId="5" w16cid:durableId="1296182839">
    <w:abstractNumId w:val="3"/>
  </w:num>
  <w:num w:numId="6" w16cid:durableId="1718355141">
    <w:abstractNumId w:val="5"/>
  </w:num>
  <w:num w:numId="7" w16cid:durableId="2705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39E8"/>
    <w:rsid w:val="0000255F"/>
    <w:rsid w:val="00006FFB"/>
    <w:rsid w:val="000158A6"/>
    <w:rsid w:val="0001745C"/>
    <w:rsid w:val="00017490"/>
    <w:rsid w:val="000301B1"/>
    <w:rsid w:val="0003332C"/>
    <w:rsid w:val="00052FFA"/>
    <w:rsid w:val="00062C4E"/>
    <w:rsid w:val="00066E04"/>
    <w:rsid w:val="00083904"/>
    <w:rsid w:val="00092933"/>
    <w:rsid w:val="0009565B"/>
    <w:rsid w:val="000B0308"/>
    <w:rsid w:val="000C1876"/>
    <w:rsid w:val="000E1ADD"/>
    <w:rsid w:val="000F13E4"/>
    <w:rsid w:val="000F7543"/>
    <w:rsid w:val="001079B5"/>
    <w:rsid w:val="0011448A"/>
    <w:rsid w:val="00121F4A"/>
    <w:rsid w:val="001277C7"/>
    <w:rsid w:val="001304CD"/>
    <w:rsid w:val="0013372D"/>
    <w:rsid w:val="00142DFA"/>
    <w:rsid w:val="00146876"/>
    <w:rsid w:val="001701D3"/>
    <w:rsid w:val="00172715"/>
    <w:rsid w:val="00175CC4"/>
    <w:rsid w:val="001778CC"/>
    <w:rsid w:val="00185A78"/>
    <w:rsid w:val="00186EA2"/>
    <w:rsid w:val="001935AA"/>
    <w:rsid w:val="001A353C"/>
    <w:rsid w:val="001C2F96"/>
    <w:rsid w:val="001D5C08"/>
    <w:rsid w:val="001D65F6"/>
    <w:rsid w:val="001E41F9"/>
    <w:rsid w:val="001E679D"/>
    <w:rsid w:val="001F683E"/>
    <w:rsid w:val="001F7953"/>
    <w:rsid w:val="00201E47"/>
    <w:rsid w:val="00202E60"/>
    <w:rsid w:val="002161F4"/>
    <w:rsid w:val="00225F53"/>
    <w:rsid w:val="00227DCE"/>
    <w:rsid w:val="00235626"/>
    <w:rsid w:val="0024455D"/>
    <w:rsid w:val="00250882"/>
    <w:rsid w:val="00271E49"/>
    <w:rsid w:val="00277DD0"/>
    <w:rsid w:val="00284866"/>
    <w:rsid w:val="00285367"/>
    <w:rsid w:val="002A1AF6"/>
    <w:rsid w:val="002B12D4"/>
    <w:rsid w:val="002C209B"/>
    <w:rsid w:val="002C2368"/>
    <w:rsid w:val="002C6630"/>
    <w:rsid w:val="002D3AFD"/>
    <w:rsid w:val="002D506C"/>
    <w:rsid w:val="002E653D"/>
    <w:rsid w:val="002F6C71"/>
    <w:rsid w:val="0030228E"/>
    <w:rsid w:val="00310202"/>
    <w:rsid w:val="0032080F"/>
    <w:rsid w:val="0032296E"/>
    <w:rsid w:val="00324A0F"/>
    <w:rsid w:val="00340846"/>
    <w:rsid w:val="00342A04"/>
    <w:rsid w:val="003448E1"/>
    <w:rsid w:val="00346CDF"/>
    <w:rsid w:val="00360514"/>
    <w:rsid w:val="00373ACA"/>
    <w:rsid w:val="00374D37"/>
    <w:rsid w:val="0038611D"/>
    <w:rsid w:val="0038A328"/>
    <w:rsid w:val="003B407B"/>
    <w:rsid w:val="003B5205"/>
    <w:rsid w:val="003B73DE"/>
    <w:rsid w:val="003D513A"/>
    <w:rsid w:val="003E10A7"/>
    <w:rsid w:val="00415D45"/>
    <w:rsid w:val="004171A9"/>
    <w:rsid w:val="004217AF"/>
    <w:rsid w:val="00423F99"/>
    <w:rsid w:val="00424009"/>
    <w:rsid w:val="00430F96"/>
    <w:rsid w:val="00431591"/>
    <w:rsid w:val="0043563D"/>
    <w:rsid w:val="00442105"/>
    <w:rsid w:val="00443558"/>
    <w:rsid w:val="00443C94"/>
    <w:rsid w:val="00444352"/>
    <w:rsid w:val="00446641"/>
    <w:rsid w:val="00452226"/>
    <w:rsid w:val="00461F4A"/>
    <w:rsid w:val="00467703"/>
    <w:rsid w:val="00474BA7"/>
    <w:rsid w:val="00477619"/>
    <w:rsid w:val="00480478"/>
    <w:rsid w:val="004A1983"/>
    <w:rsid w:val="004A7864"/>
    <w:rsid w:val="004D16EF"/>
    <w:rsid w:val="004D7D05"/>
    <w:rsid w:val="004E00EE"/>
    <w:rsid w:val="004F0083"/>
    <w:rsid w:val="004F07CE"/>
    <w:rsid w:val="004F0F2C"/>
    <w:rsid w:val="00526B98"/>
    <w:rsid w:val="00533519"/>
    <w:rsid w:val="0054347F"/>
    <w:rsid w:val="0055243E"/>
    <w:rsid w:val="0055432A"/>
    <w:rsid w:val="005552D9"/>
    <w:rsid w:val="005746D9"/>
    <w:rsid w:val="00574A79"/>
    <w:rsid w:val="00594544"/>
    <w:rsid w:val="005B16C5"/>
    <w:rsid w:val="005B2CEE"/>
    <w:rsid w:val="0060051D"/>
    <w:rsid w:val="006046EA"/>
    <w:rsid w:val="0060729E"/>
    <w:rsid w:val="00615885"/>
    <w:rsid w:val="00620919"/>
    <w:rsid w:val="00635B66"/>
    <w:rsid w:val="00644BE9"/>
    <w:rsid w:val="00645454"/>
    <w:rsid w:val="0065445D"/>
    <w:rsid w:val="00654E47"/>
    <w:rsid w:val="00655D3F"/>
    <w:rsid w:val="0066573C"/>
    <w:rsid w:val="00677339"/>
    <w:rsid w:val="006778F5"/>
    <w:rsid w:val="006939E8"/>
    <w:rsid w:val="006A1045"/>
    <w:rsid w:val="006A2F7C"/>
    <w:rsid w:val="006B0EF3"/>
    <w:rsid w:val="006B5A89"/>
    <w:rsid w:val="006C2E39"/>
    <w:rsid w:val="006F5DF3"/>
    <w:rsid w:val="006F7A2C"/>
    <w:rsid w:val="00736603"/>
    <w:rsid w:val="00743810"/>
    <w:rsid w:val="00752B27"/>
    <w:rsid w:val="00767821"/>
    <w:rsid w:val="00784674"/>
    <w:rsid w:val="0078529A"/>
    <w:rsid w:val="00794DB2"/>
    <w:rsid w:val="007A3B46"/>
    <w:rsid w:val="007A44DE"/>
    <w:rsid w:val="007B0975"/>
    <w:rsid w:val="007B0B2E"/>
    <w:rsid w:val="007C5DDD"/>
    <w:rsid w:val="007D088E"/>
    <w:rsid w:val="007E2603"/>
    <w:rsid w:val="007F4982"/>
    <w:rsid w:val="00810116"/>
    <w:rsid w:val="00833254"/>
    <w:rsid w:val="0085768E"/>
    <w:rsid w:val="00865C6E"/>
    <w:rsid w:val="00871355"/>
    <w:rsid w:val="00876412"/>
    <w:rsid w:val="00877713"/>
    <w:rsid w:val="0088466E"/>
    <w:rsid w:val="008B0D59"/>
    <w:rsid w:val="008B11F1"/>
    <w:rsid w:val="008B79C1"/>
    <w:rsid w:val="008C287C"/>
    <w:rsid w:val="008D4CDA"/>
    <w:rsid w:val="008E515E"/>
    <w:rsid w:val="008E59D9"/>
    <w:rsid w:val="008F6A27"/>
    <w:rsid w:val="00903748"/>
    <w:rsid w:val="00903FB4"/>
    <w:rsid w:val="00905B9B"/>
    <w:rsid w:val="00907845"/>
    <w:rsid w:val="00913BE3"/>
    <w:rsid w:val="00920671"/>
    <w:rsid w:val="00922C9F"/>
    <w:rsid w:val="00925BDB"/>
    <w:rsid w:val="00931EA5"/>
    <w:rsid w:val="009417A0"/>
    <w:rsid w:val="00953EE0"/>
    <w:rsid w:val="00956AF2"/>
    <w:rsid w:val="00973E58"/>
    <w:rsid w:val="009816CF"/>
    <w:rsid w:val="00992C41"/>
    <w:rsid w:val="00995F5C"/>
    <w:rsid w:val="0099755E"/>
    <w:rsid w:val="009B130A"/>
    <w:rsid w:val="009B1723"/>
    <w:rsid w:val="009E4C2B"/>
    <w:rsid w:val="009F2991"/>
    <w:rsid w:val="00A079B7"/>
    <w:rsid w:val="00A41BBA"/>
    <w:rsid w:val="00A50467"/>
    <w:rsid w:val="00A65AB6"/>
    <w:rsid w:val="00A80239"/>
    <w:rsid w:val="00A8300C"/>
    <w:rsid w:val="00A84384"/>
    <w:rsid w:val="00A87327"/>
    <w:rsid w:val="00A949A2"/>
    <w:rsid w:val="00A95B11"/>
    <w:rsid w:val="00AB20AE"/>
    <w:rsid w:val="00AB2D4D"/>
    <w:rsid w:val="00AB648B"/>
    <w:rsid w:val="00AC4F33"/>
    <w:rsid w:val="00AC77DF"/>
    <w:rsid w:val="00AE1D4E"/>
    <w:rsid w:val="00AE5D56"/>
    <w:rsid w:val="00B0183B"/>
    <w:rsid w:val="00B03620"/>
    <w:rsid w:val="00B37B74"/>
    <w:rsid w:val="00B42AA9"/>
    <w:rsid w:val="00B43CC2"/>
    <w:rsid w:val="00B44DC2"/>
    <w:rsid w:val="00B635D9"/>
    <w:rsid w:val="00B64449"/>
    <w:rsid w:val="00B9003A"/>
    <w:rsid w:val="00BA5F71"/>
    <w:rsid w:val="00BB2025"/>
    <w:rsid w:val="00BB2BCA"/>
    <w:rsid w:val="00BB5A2A"/>
    <w:rsid w:val="00BB618E"/>
    <w:rsid w:val="00BC714A"/>
    <w:rsid w:val="00BD1A40"/>
    <w:rsid w:val="00BD7CBD"/>
    <w:rsid w:val="00BE256F"/>
    <w:rsid w:val="00BE6B2D"/>
    <w:rsid w:val="00BF3492"/>
    <w:rsid w:val="00BF7AFA"/>
    <w:rsid w:val="00C02F68"/>
    <w:rsid w:val="00C04286"/>
    <w:rsid w:val="00C140FF"/>
    <w:rsid w:val="00C3219D"/>
    <w:rsid w:val="00C533DD"/>
    <w:rsid w:val="00C70E6D"/>
    <w:rsid w:val="00C714E4"/>
    <w:rsid w:val="00C7181E"/>
    <w:rsid w:val="00C75417"/>
    <w:rsid w:val="00C80410"/>
    <w:rsid w:val="00C92469"/>
    <w:rsid w:val="00C978EF"/>
    <w:rsid w:val="00CA167F"/>
    <w:rsid w:val="00CC0ACE"/>
    <w:rsid w:val="00CC264B"/>
    <w:rsid w:val="00CC4ED2"/>
    <w:rsid w:val="00CD0C0D"/>
    <w:rsid w:val="00CD2DDB"/>
    <w:rsid w:val="00CD3743"/>
    <w:rsid w:val="00CD5359"/>
    <w:rsid w:val="00CD5C6C"/>
    <w:rsid w:val="00D06D6B"/>
    <w:rsid w:val="00D06DA1"/>
    <w:rsid w:val="00D14583"/>
    <w:rsid w:val="00D25B70"/>
    <w:rsid w:val="00D36270"/>
    <w:rsid w:val="00D53C98"/>
    <w:rsid w:val="00D5488A"/>
    <w:rsid w:val="00D62309"/>
    <w:rsid w:val="00D66DF3"/>
    <w:rsid w:val="00D733E3"/>
    <w:rsid w:val="00D75B40"/>
    <w:rsid w:val="00D82B11"/>
    <w:rsid w:val="00D83105"/>
    <w:rsid w:val="00D846A5"/>
    <w:rsid w:val="00D84A79"/>
    <w:rsid w:val="00DB179B"/>
    <w:rsid w:val="00DC38F5"/>
    <w:rsid w:val="00DC484F"/>
    <w:rsid w:val="00DC7A85"/>
    <w:rsid w:val="00DD0672"/>
    <w:rsid w:val="00DD2BFA"/>
    <w:rsid w:val="00DE60C4"/>
    <w:rsid w:val="00DE6D74"/>
    <w:rsid w:val="00DE7A28"/>
    <w:rsid w:val="00DF3790"/>
    <w:rsid w:val="00DF4C63"/>
    <w:rsid w:val="00E1025F"/>
    <w:rsid w:val="00E118FA"/>
    <w:rsid w:val="00E12D85"/>
    <w:rsid w:val="00E1472B"/>
    <w:rsid w:val="00E31837"/>
    <w:rsid w:val="00E4535A"/>
    <w:rsid w:val="00E50E66"/>
    <w:rsid w:val="00E54263"/>
    <w:rsid w:val="00E65097"/>
    <w:rsid w:val="00E86B64"/>
    <w:rsid w:val="00E97C98"/>
    <w:rsid w:val="00EA1881"/>
    <w:rsid w:val="00EB276F"/>
    <w:rsid w:val="00EC0A40"/>
    <w:rsid w:val="00ED16BA"/>
    <w:rsid w:val="00EE7A1D"/>
    <w:rsid w:val="00EF2180"/>
    <w:rsid w:val="00EF5436"/>
    <w:rsid w:val="00EF6F0D"/>
    <w:rsid w:val="00F102DD"/>
    <w:rsid w:val="00F30682"/>
    <w:rsid w:val="00F4287A"/>
    <w:rsid w:val="00F43868"/>
    <w:rsid w:val="00F455E6"/>
    <w:rsid w:val="00F473C6"/>
    <w:rsid w:val="00F7706D"/>
    <w:rsid w:val="00F9329A"/>
    <w:rsid w:val="00F96248"/>
    <w:rsid w:val="00FA5FAB"/>
    <w:rsid w:val="00FB38F9"/>
    <w:rsid w:val="00FB5D1B"/>
    <w:rsid w:val="00FB6076"/>
    <w:rsid w:val="00FC2F2B"/>
    <w:rsid w:val="00FC6FA7"/>
    <w:rsid w:val="00FD15A3"/>
    <w:rsid w:val="00FD2BE0"/>
    <w:rsid w:val="00FD3878"/>
    <w:rsid w:val="037C7DBB"/>
    <w:rsid w:val="03F16784"/>
    <w:rsid w:val="053E5B32"/>
    <w:rsid w:val="081B6978"/>
    <w:rsid w:val="084866FA"/>
    <w:rsid w:val="08E983FC"/>
    <w:rsid w:val="091ED3AB"/>
    <w:rsid w:val="0B3DA17E"/>
    <w:rsid w:val="11C8400B"/>
    <w:rsid w:val="1206652A"/>
    <w:rsid w:val="12CBAA3E"/>
    <w:rsid w:val="176A95FB"/>
    <w:rsid w:val="17828F68"/>
    <w:rsid w:val="1A89E10A"/>
    <w:rsid w:val="1D69B653"/>
    <w:rsid w:val="1DABAB0D"/>
    <w:rsid w:val="1E3D53A0"/>
    <w:rsid w:val="1F289195"/>
    <w:rsid w:val="1F8581F1"/>
    <w:rsid w:val="20F86BC0"/>
    <w:rsid w:val="21026879"/>
    <w:rsid w:val="226DA9D7"/>
    <w:rsid w:val="230614B6"/>
    <w:rsid w:val="28A31C57"/>
    <w:rsid w:val="29EC2D94"/>
    <w:rsid w:val="29F098F7"/>
    <w:rsid w:val="2C9DE734"/>
    <w:rsid w:val="2CCDDA0E"/>
    <w:rsid w:val="2DA11E96"/>
    <w:rsid w:val="2F173306"/>
    <w:rsid w:val="2FEA7256"/>
    <w:rsid w:val="317C0D18"/>
    <w:rsid w:val="31CDE40C"/>
    <w:rsid w:val="351A5612"/>
    <w:rsid w:val="37E1940F"/>
    <w:rsid w:val="3BECE0E6"/>
    <w:rsid w:val="3E9A2F23"/>
    <w:rsid w:val="405F01F2"/>
    <w:rsid w:val="424557ED"/>
    <w:rsid w:val="42D4A2A0"/>
    <w:rsid w:val="459C8BC6"/>
    <w:rsid w:val="472E976E"/>
    <w:rsid w:val="473CFBB4"/>
    <w:rsid w:val="474690DB"/>
    <w:rsid w:val="47A38137"/>
    <w:rsid w:val="4851F7F1"/>
    <w:rsid w:val="4861F47B"/>
    <w:rsid w:val="49BF59B2"/>
    <w:rsid w:val="49EE8243"/>
    <w:rsid w:val="4A959392"/>
    <w:rsid w:val="4AC1C6CB"/>
    <w:rsid w:val="4BFA80AD"/>
    <w:rsid w:val="4D42AEFE"/>
    <w:rsid w:val="4DE928D5"/>
    <w:rsid w:val="50AE707F"/>
    <w:rsid w:val="517F5C1C"/>
    <w:rsid w:val="51B1A7E1"/>
    <w:rsid w:val="51E1CD8C"/>
    <w:rsid w:val="53D0A885"/>
    <w:rsid w:val="54C63618"/>
    <w:rsid w:val="54D3DFE7"/>
    <w:rsid w:val="55CF468A"/>
    <w:rsid w:val="584F15D7"/>
    <w:rsid w:val="596FD64C"/>
    <w:rsid w:val="5A6DE3AA"/>
    <w:rsid w:val="5CF33594"/>
    <w:rsid w:val="5E26BB76"/>
    <w:rsid w:val="63F2E6BF"/>
    <w:rsid w:val="6629ADFF"/>
    <w:rsid w:val="66E82143"/>
    <w:rsid w:val="66FCF287"/>
    <w:rsid w:val="68BECFFE"/>
    <w:rsid w:val="691BC05A"/>
    <w:rsid w:val="69931A7B"/>
    <w:rsid w:val="6A98A6E2"/>
    <w:rsid w:val="6C727DC6"/>
    <w:rsid w:val="6E2CA088"/>
    <w:rsid w:val="716B6487"/>
    <w:rsid w:val="7386D760"/>
    <w:rsid w:val="7548B4D7"/>
    <w:rsid w:val="770A924E"/>
    <w:rsid w:val="79BAD5E3"/>
    <w:rsid w:val="79CA864E"/>
    <w:rsid w:val="7BA12BDE"/>
    <w:rsid w:val="7DE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C2B9B4"/>
  <w15:chartTrackingRefBased/>
  <w15:docId w15:val="{A13BA2EF-01BE-44E3-84E7-A5A6D409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18E"/>
    <w:rPr>
      <w:rFonts w:ascii="Tahoma" w:hAnsi="Tahoma"/>
      <w:sz w:val="22"/>
    </w:rPr>
  </w:style>
  <w:style w:type="paragraph" w:styleId="Heading1">
    <w:name w:val="heading 1"/>
    <w:basedOn w:val="Normal"/>
    <w:next w:val="Normal"/>
    <w:qFormat/>
    <w:rsid w:val="00E86B64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E86B64"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E86B64"/>
    <w:pPr>
      <w:keepNext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E86B64"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rsid w:val="00E86B64"/>
    <w:pPr>
      <w:keepNext/>
      <w:tabs>
        <w:tab w:val="left" w:pos="2520"/>
      </w:tabs>
      <w:ind w:left="4680" w:hanging="2520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rsid w:val="00E86B64"/>
    <w:pPr>
      <w:keepNext/>
      <w:ind w:right="36"/>
      <w:outlineLvl w:val="5"/>
    </w:pPr>
    <w:rPr>
      <w:b/>
      <w:bCs/>
      <w:sz w:val="16"/>
    </w:rPr>
  </w:style>
  <w:style w:type="paragraph" w:styleId="Heading7">
    <w:name w:val="heading 7"/>
    <w:basedOn w:val="Normal"/>
    <w:next w:val="Normal"/>
    <w:qFormat/>
    <w:rsid w:val="00E86B64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qFormat/>
    <w:rsid w:val="00E86B64"/>
    <w:pPr>
      <w:keepNext/>
      <w:ind w:left="1602"/>
      <w:outlineLvl w:val="7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86B64"/>
    <w:pPr>
      <w:jc w:val="center"/>
    </w:pPr>
    <w:rPr>
      <w:b/>
      <w:sz w:val="32"/>
    </w:rPr>
  </w:style>
  <w:style w:type="paragraph" w:styleId="Header">
    <w:name w:val="header"/>
    <w:basedOn w:val="Normal"/>
    <w:rsid w:val="00E86B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6B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86B64"/>
  </w:style>
  <w:style w:type="paragraph" w:styleId="BodyText">
    <w:name w:val="Body Text"/>
    <w:basedOn w:val="Normal"/>
    <w:link w:val="BodyTextChar"/>
    <w:rsid w:val="00903748"/>
    <w:rPr>
      <w:bCs/>
      <w:i/>
      <w:iCs/>
      <w:sz w:val="18"/>
      <w:szCs w:val="18"/>
    </w:rPr>
  </w:style>
  <w:style w:type="table" w:styleId="TableGrid">
    <w:name w:val="Table Grid"/>
    <w:basedOn w:val="TableNormal"/>
    <w:rsid w:val="007F4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FD15A3"/>
    <w:pPr>
      <w:shd w:val="clear" w:color="auto" w:fill="000080"/>
    </w:pPr>
    <w:rPr>
      <w:rFonts w:cs="Tahoma"/>
      <w:sz w:val="20"/>
    </w:rPr>
  </w:style>
  <w:style w:type="character" w:styleId="Hyperlink">
    <w:name w:val="Hyperlink"/>
    <w:rsid w:val="00AC77DF"/>
    <w:rPr>
      <w:color w:val="0000FF"/>
      <w:u w:val="single"/>
    </w:rPr>
  </w:style>
  <w:style w:type="character" w:styleId="FollowedHyperlink">
    <w:name w:val="FollowedHyperlink"/>
    <w:rsid w:val="00AC77DF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rsid w:val="00373AC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373AC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73AC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73ACA"/>
    <w:rPr>
      <w:rFonts w:ascii="Arial" w:hAnsi="Arial" w:cs="Arial"/>
      <w:vanish/>
      <w:sz w:val="16"/>
      <w:szCs w:val="16"/>
    </w:rPr>
  </w:style>
  <w:style w:type="character" w:customStyle="1" w:styleId="BodyTextChar">
    <w:name w:val="Body Text Char"/>
    <w:link w:val="BodyText"/>
    <w:rsid w:val="00C02F68"/>
    <w:rPr>
      <w:rFonts w:ascii="Tahoma" w:hAnsi="Tahoma"/>
      <w:bCs/>
      <w:i/>
      <w:iCs/>
      <w:sz w:val="18"/>
      <w:szCs w:val="18"/>
    </w:rPr>
  </w:style>
  <w:style w:type="paragraph" w:styleId="BalloonText">
    <w:name w:val="Balloon Text"/>
    <w:basedOn w:val="Normal"/>
    <w:link w:val="BalloonTextChar"/>
    <w:rsid w:val="00F102DD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F10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Projects\project_charter-robu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CAB4C5BBB94F993C969240E9D4A1" ma:contentTypeVersion="13" ma:contentTypeDescription="Create a new document." ma:contentTypeScope="" ma:versionID="6c156c405605f220e37d056f20ac00cb">
  <xsd:schema xmlns:xsd="http://www.w3.org/2001/XMLSchema" xmlns:xs="http://www.w3.org/2001/XMLSchema" xmlns:p="http://schemas.microsoft.com/office/2006/metadata/properties" xmlns:ns3="f51a3661-b117-425b-9175-64d785ceb750" xmlns:ns4="7e6fa183-7eed-4516-a050-5367c0a071f8" targetNamespace="http://schemas.microsoft.com/office/2006/metadata/properties" ma:root="true" ma:fieldsID="d3105e7d354107a88408bff2503c306c" ns3:_="" ns4:_="">
    <xsd:import namespace="f51a3661-b117-425b-9175-64d785ceb750"/>
    <xsd:import namespace="7e6fa183-7eed-4516-a050-5367c0a071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3661-b117-425b-9175-64d785ceb7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fa183-7eed-4516-a050-5367c0a07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3788FA-501C-4ED4-9911-5901D7EC2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a3661-b117-425b-9175-64d785ceb750"/>
    <ds:schemaRef ds:uri="7e6fa183-7eed-4516-a050-5367c0a07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ED4FD-EE76-4E19-A133-FDC3BA419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B7B7D-E3E8-481D-8F58-CBF8ED66D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project_charter-robust.dot</Template>
  <TotalTime>20</TotalTime>
  <Pages>2</Pages>
  <Words>223</Words>
  <Characters>1277</Characters>
  <Application>Microsoft Office Word</Application>
  <DocSecurity>0</DocSecurity>
  <Lines>10</Lines>
  <Paragraphs>2</Paragraphs>
  <ScaleCrop>false</ScaleCrop>
  <Company>Twin Star Consulting Company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Resources Template</dc:title>
  <dc:subject/>
  <dc:creator>Michael Farris</dc:creator>
  <cp:keywords/>
  <cp:lastModifiedBy>Mook, Aaron V</cp:lastModifiedBy>
  <cp:revision>12</cp:revision>
  <cp:lastPrinted>2014-11-04T16:45:00Z</cp:lastPrinted>
  <dcterms:created xsi:type="dcterms:W3CDTF">2021-11-23T01:55:00Z</dcterms:created>
  <dcterms:modified xsi:type="dcterms:W3CDTF">2022-11-09T16:25:00Z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0x010100798BCAB4C5BBB94F993C969240E9D4A1</vt:lpwstr>
  </property>
</Properties>
</file>